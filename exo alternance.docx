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114" w:rsidRPr="00F85F10" w:rsidRDefault="00502ABC" w:rsidP="00F85F10">
      <w:pPr>
        <w:pStyle w:val="Logo"/>
        <w:rPr>
          <w:noProof/>
        </w:rPr>
      </w:pPr>
      <w:sdt>
        <w:sdtPr>
          <w:id w:val="-206116552"/>
          <w15:appearance w15:val="hidden"/>
          <w:picture/>
        </w:sdtPr>
        <w:sdtEndPr/>
        <w:sdtContent>
          <w:r w:rsidR="00E36583">
            <w:rPr>
              <w:noProof/>
              <w:lang w:eastAsia="fr-FR"/>
            </w:rPr>
            <w:drawing>
              <wp:inline distT="0" distB="0" distL="0" distR="0">
                <wp:extent cx="1597446" cy="458215"/>
                <wp:effectExtent l="0" t="0" r="3175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ndividual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473" cy="46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F85F10" w:rsidRPr="00F85F10">
        <w:rPr>
          <w:lang w:bidi="fr-FR"/>
        </w:rPr>
        <w:t xml:space="preserve">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:rsidTr="00212234">
        <w:trPr>
          <w:cantSplit/>
          <w:trHeight w:val="2269"/>
        </w:trPr>
        <w:tc>
          <w:tcPr>
            <w:tcW w:w="571" w:type="dxa"/>
            <w:textDirection w:val="btLr"/>
            <w:vAlign w:val="center"/>
          </w:tcPr>
          <w:p w:rsidR="00EA6114" w:rsidRPr="00E56439" w:rsidRDefault="0060005E" w:rsidP="0060005E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0677013278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En-tte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9C0ED33" wp14:editId="5958981D">
                  <wp:extent cx="150709" cy="150944"/>
                  <wp:effectExtent l="0" t="0" r="1905" b="1905"/>
                  <wp:docPr id="11" name="Graphisme 10" descr="Smartphone" title="Icône Numéro de téléphone du présentateu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E7BFEB-7DC8-4EFF-A908-02F9CA1E09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sme 10" descr="Smartphone" title="Icône Numéro de téléphone du présentateur">
                            <a:extLst>
                              <a:ext uri="{FF2B5EF4-FFF2-40B4-BE49-F238E27FC236}">
                                <a16:creationId xmlns:a16="http://schemas.microsoft.com/office/drawing/2014/main" id="{5AE7BFEB-7DC8-4EFF-A908-02F9CA1E09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Tr="00212234">
        <w:trPr>
          <w:cantSplit/>
          <w:trHeight w:val="3156"/>
        </w:trPr>
        <w:tc>
          <w:tcPr>
            <w:tcW w:w="571" w:type="dxa"/>
            <w:textDirection w:val="btLr"/>
            <w:vAlign w:val="center"/>
          </w:tcPr>
          <w:p w:rsidR="00EA6114" w:rsidRPr="00E56439" w:rsidRDefault="00446C9D" w:rsidP="00446C9D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Martin.rocheron@nexecur.fr</w:t>
            </w:r>
          </w:p>
        </w:tc>
      </w:tr>
      <w:tr w:rsidR="00EA6114" w:rsidTr="00212234">
        <w:trPr>
          <w:trHeight w:val="422"/>
        </w:trPr>
        <w:tc>
          <w:tcPr>
            <w:tcW w:w="571" w:type="dxa"/>
          </w:tcPr>
          <w:p w:rsidR="00EA6114" w:rsidRPr="00AB1B27" w:rsidRDefault="003219F9" w:rsidP="00EA6114">
            <w:pPr>
              <w:pStyle w:val="En-tte"/>
              <w:jc w:val="center"/>
              <w:rPr>
                <w:cap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6D08187" wp14:editId="7805EE95">
                  <wp:extent cx="150709" cy="150944"/>
                  <wp:effectExtent l="0" t="0" r="1905" b="1905"/>
                  <wp:docPr id="9" name="Graphisme 8" descr="Enveloppe" title="Icône E-mail du présentateu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3585A3-CB4F-4A6C-AEF7-05BE3D4F34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sme 8" descr="Enveloppe" title="Icône E-mail du présentateur">
                            <a:extLst>
                              <a:ext uri="{FF2B5EF4-FFF2-40B4-BE49-F238E27FC236}">
                                <a16:creationId xmlns:a16="http://schemas.microsoft.com/office/drawing/2014/main" id="{843585A3-CB4F-4A6C-AEF7-05BE3D4F34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RPr="00AB1B27" w:rsidTr="00212234">
        <w:trPr>
          <w:cantSplit/>
          <w:trHeight w:val="1692"/>
        </w:trPr>
        <w:tc>
          <w:tcPr>
            <w:tcW w:w="571" w:type="dxa"/>
            <w:textDirection w:val="btLr"/>
            <w:vAlign w:val="center"/>
          </w:tcPr>
          <w:p w:rsidR="00EA6114" w:rsidRPr="00AB1B27" w:rsidRDefault="00446C9D" w:rsidP="00446C9D">
            <w:pPr>
              <w:spacing w:before="0" w:after="0"/>
              <w:rPr>
                <w:lang w:val="en-ZA"/>
              </w:rPr>
            </w:pPr>
            <w:r>
              <w:rPr>
                <w:lang w:val="en-ZA"/>
              </w:rPr>
              <w:t>Martin ROCHERON</w:t>
            </w:r>
          </w:p>
        </w:tc>
      </w:tr>
      <w:tr w:rsidR="00EA6114" w:rsidTr="00EA6114">
        <w:trPr>
          <w:trHeight w:val="536"/>
        </w:trPr>
        <w:tc>
          <w:tcPr>
            <w:tcW w:w="571" w:type="dxa"/>
          </w:tcPr>
          <w:p w:rsidR="00EA6114" w:rsidRDefault="00EA6114" w:rsidP="00EA6114">
            <w:pPr>
              <w:pStyle w:val="En-tte"/>
              <w:jc w:val="center"/>
            </w:pPr>
          </w:p>
        </w:tc>
      </w:tr>
    </w:tbl>
    <w:p w:rsidR="003F73A0" w:rsidRDefault="006F5536" w:rsidP="005C0F38">
      <w:pPr>
        <w:pStyle w:val="Logo"/>
        <w:spacing w:after="120"/>
      </w:pPr>
      <w:r w:rsidRPr="00F85F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17BD6" wp14:editId="2211A7DD">
                <wp:simplePos x="0" y="0"/>
                <wp:positionH relativeFrom="column">
                  <wp:posOffset>6713806</wp:posOffset>
                </wp:positionH>
                <wp:positionV relativeFrom="paragraph">
                  <wp:posOffset>-5629470</wp:posOffset>
                </wp:positionV>
                <wp:extent cx="666550" cy="565346"/>
                <wp:effectExtent l="0" t="0" r="0" b="6350"/>
                <wp:wrapNone/>
                <wp:docPr id="40" name="Ova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0F6E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e 11" o:spid="_x0000_s1026" type="#_x0000_t9" style="position:absolute;margin-left:528.65pt;margin-top:-443.25pt;width:52.5pt;height:4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" adj="4580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</w:p>
    <w:p w:rsidR="003F73A0" w:rsidRDefault="003F73A0" w:rsidP="005C0F38">
      <w:pPr>
        <w:spacing w:after="240"/>
      </w:pPr>
    </w:p>
    <w:p w:rsidR="003F73A0" w:rsidRPr="00E36583" w:rsidRDefault="003F73A0" w:rsidP="00E36583">
      <w:pPr>
        <w:pStyle w:val="Nom"/>
      </w:pPr>
    </w:p>
    <w:p w:rsidR="00EB788C" w:rsidRDefault="00EB788C" w:rsidP="00E36583">
      <w:pPr>
        <w:rPr>
          <w:color w:val="000000" w:themeColor="text1"/>
        </w:rPr>
      </w:pPr>
    </w:p>
    <w:p w:rsidR="00E36583" w:rsidRDefault="00E36583" w:rsidP="00E36583">
      <w:r>
        <w:t xml:space="preserve">L’objectif de ce test est de tester le candidat sur sa capacité technique à créer une interface utilisateur web et </w:t>
      </w:r>
      <w:proofErr w:type="gramStart"/>
      <w:r>
        <w:t>a</w:t>
      </w:r>
      <w:proofErr w:type="gramEnd"/>
      <w:r>
        <w:t xml:space="preserve"> récupérer des informations dynamiquement via des APIs.</w:t>
      </w:r>
    </w:p>
    <w:p w:rsidR="00E36583" w:rsidRDefault="00E36583" w:rsidP="00E36583">
      <w:r>
        <w:t>Le sujet est volontairement non dirigiste afin de laisser et de pouvoir juger des choix du candidat (interfaces technologies.</w:t>
      </w:r>
    </w:p>
    <w:p w:rsidR="00E36583" w:rsidRDefault="00E36583" w:rsidP="00E36583">
      <w:r>
        <w:t>Contraintes :</w:t>
      </w:r>
    </w:p>
    <w:p w:rsidR="00000F12" w:rsidRDefault="00E36583" w:rsidP="00000F12">
      <w:pPr>
        <w:pStyle w:val="Paragraphedeliste"/>
        <w:numPr>
          <w:ilvl w:val="0"/>
          <w:numId w:val="1"/>
        </w:numPr>
      </w:pPr>
      <w:r>
        <w:t xml:space="preserve">Le rendu doit être sous forme d’un dossier zip contenant la page web et les différents </w:t>
      </w:r>
      <w:proofErr w:type="spellStart"/>
      <w:r>
        <w:t>assets</w:t>
      </w:r>
      <w:proofErr w:type="spellEnd"/>
      <w:r>
        <w:t xml:space="preserve"> </w:t>
      </w:r>
      <w:r w:rsidR="00000F12">
        <w:t>dont celle-ci.</w:t>
      </w:r>
    </w:p>
    <w:p w:rsidR="00000F12" w:rsidRDefault="00000F12" w:rsidP="00000F12">
      <w:pPr>
        <w:pStyle w:val="Paragraphedeliste"/>
        <w:numPr>
          <w:ilvl w:val="0"/>
          <w:numId w:val="1"/>
        </w:numPr>
      </w:pPr>
      <w:r>
        <w:t>Le candidat est libre d’utilises le ou les Framework JavaScript de son choix, de même pour le CSS.</w:t>
      </w:r>
    </w:p>
    <w:p w:rsidR="00000F12" w:rsidRDefault="00000F12" w:rsidP="00000F12">
      <w:pPr>
        <w:pStyle w:val="Paragraphedeliste"/>
        <w:numPr>
          <w:ilvl w:val="0"/>
          <w:numId w:val="1"/>
        </w:numPr>
      </w:pPr>
      <w:r>
        <w:t xml:space="preserve">Le candidat ne devra pas utiliser de widget style </w:t>
      </w:r>
      <w:proofErr w:type="spellStart"/>
      <w:r>
        <w:t>iFrame</w:t>
      </w:r>
      <w:proofErr w:type="spellEnd"/>
    </w:p>
    <w:p w:rsidR="00000F12" w:rsidRPr="00EB788C" w:rsidRDefault="00000F12" w:rsidP="00000F12"/>
    <w:p w:rsidR="002514CE" w:rsidRDefault="002514CE" w:rsidP="002514CE">
      <w:pPr>
        <w:pStyle w:val="Titre1"/>
      </w:pPr>
      <w:r>
        <w:t>exercice</w:t>
      </w:r>
    </w:p>
    <w:p w:rsidR="002514CE" w:rsidRDefault="002514CE" w:rsidP="002514CE">
      <w:r>
        <w:t>Le candidat devra créer une page permettant à un utilisateur de vérifier la météo en direct dans un lieu</w:t>
      </w:r>
      <w:r>
        <w:t xml:space="preserve">. </w:t>
      </w:r>
      <w:r w:rsidR="00D83C6D">
        <w:t>L’interface devra être la plus intuitive possib</w:t>
      </w:r>
      <w:bookmarkStart w:id="0" w:name="_GoBack"/>
      <w:bookmarkEnd w:id="0"/>
      <w:r w:rsidR="00D83C6D">
        <w:t>le</w:t>
      </w:r>
    </w:p>
    <w:p w:rsidR="002514CE" w:rsidRDefault="002514CE" w:rsidP="002514CE">
      <w:pPr>
        <w:pStyle w:val="Titre1"/>
      </w:pPr>
      <w:r>
        <w:t>TEMPS</w:t>
      </w:r>
    </w:p>
    <w:p w:rsidR="002514CE" w:rsidRDefault="002514CE" w:rsidP="002514CE">
      <w:r>
        <w:t xml:space="preserve">Le sujet </w:t>
      </w:r>
      <w:r w:rsidR="00D83C6D">
        <w:t>devrait</w:t>
      </w:r>
      <w:r>
        <w:t xml:space="preserve"> pouvoir être fait </w:t>
      </w:r>
      <w:r w:rsidR="00D83C6D">
        <w:t>en une heure</w:t>
      </w:r>
    </w:p>
    <w:p w:rsidR="00446C9D" w:rsidRDefault="00446C9D" w:rsidP="00000F12"/>
    <w:p w:rsidR="00446C9D" w:rsidRDefault="00446C9D" w:rsidP="00446C9D">
      <w:pPr>
        <w:pStyle w:val="Titre1"/>
      </w:pPr>
      <w:r>
        <w:t>Ressources.</w:t>
      </w:r>
    </w:p>
    <w:p w:rsidR="00000F12" w:rsidRDefault="00446C9D" w:rsidP="00000F12">
      <w:r>
        <w:t xml:space="preserve">Les données météo pourront être récupérés depuis le site </w:t>
      </w:r>
      <w:r w:rsidRPr="00446C9D">
        <w:t>openweathermap.org</w:t>
      </w:r>
    </w:p>
    <w:p w:rsidR="0060005E" w:rsidRDefault="0060005E" w:rsidP="00000F12">
      <w:r>
        <w:t>La documentation des apis sont présentes sur le site.</w:t>
      </w:r>
    </w:p>
    <w:p w:rsidR="0060005E" w:rsidRDefault="0060005E" w:rsidP="00000F12">
      <w:r>
        <w:t xml:space="preserve">Le candidat peut utiliser la clé API suivante :  </w:t>
      </w:r>
      <w:r w:rsidRPr="0060005E">
        <w:rPr>
          <w:rFonts w:ascii="Arial" w:hAnsi="Arial" w:cs="Arial"/>
          <w:highlight w:val="lightGray"/>
        </w:rPr>
        <w:t>2ae6d66f023404729bac6103ad97b964</w:t>
      </w:r>
    </w:p>
    <w:p w:rsidR="00000F12" w:rsidRPr="00000F12" w:rsidRDefault="00000F12" w:rsidP="00000F12"/>
    <w:p w:rsidR="0043117B" w:rsidRDefault="006F5536" w:rsidP="003F73A0">
      <w:r w:rsidRPr="006F55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FFBC1" wp14:editId="77F8E261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7BE3" id="Ovale 11" o:spid="_x0000_s1026" type="#_x0000_t9" style="position:absolute;margin-left:-747.15pt;margin-top:148.1pt;width:86.45pt;height:7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2C9024" wp14:editId="1A61903F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ACE1" id="Ovale 11" o:spid="_x0000_s1026" type="#_x0000_t9" style="position:absolute;margin-left:-420.3pt;margin-top:42.6pt;width:197.45pt;height:1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  <w:lang w:bidi="fr-FR"/>
        </w:rPr>
        <w:t xml:space="preserve"> </w:t>
      </w:r>
      <w:r w:rsidR="003F73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31D4F4" wp14:editId="2BE774E3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Triangle rectangle 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B79F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 6" o:spid="_x0000_s1026" type="#_x0000_t6" style="position:absolute;margin-left:-72.3pt;margin-top:467.95pt;width:612pt;height:252pt;rotation:180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" fillcolor="#272727 [2749]" stroked="f" strokeweight="1pt"/>
            </w:pict>
          </mc:Fallback>
        </mc:AlternateContent>
      </w:r>
    </w:p>
    <w:sectPr w:rsidR="0043117B" w:rsidSect="0081628C">
      <w:headerReference w:type="default" r:id="rId15"/>
      <w:footerReference w:type="default" r:id="rId16"/>
      <w:pgSz w:w="11906" w:h="16838" w:code="9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ABC" w:rsidRDefault="00502ABC" w:rsidP="00A73962">
      <w:pPr>
        <w:spacing w:before="0" w:after="0" w:line="240" w:lineRule="auto"/>
      </w:pPr>
      <w:r>
        <w:separator/>
      </w:r>
    </w:p>
  </w:endnote>
  <w:endnote w:type="continuationSeparator" w:id="0">
    <w:p w:rsidR="00502ABC" w:rsidRDefault="00502ABC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83A" w:rsidRDefault="00EA611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D622AF" wp14:editId="0309DE7F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Connecteur droit 3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12A07D" id="Connecteur droit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F708BA" wp14:editId="2CA95A45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e 1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94126B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e 11" o:spid="_x0000_s1026" type="#_x0000_t9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ABC" w:rsidRDefault="00502ABC" w:rsidP="00A73962">
      <w:pPr>
        <w:spacing w:before="0" w:after="0" w:line="240" w:lineRule="auto"/>
      </w:pPr>
      <w:r>
        <w:separator/>
      </w:r>
    </w:p>
  </w:footnote>
  <w:footnote w:type="continuationSeparator" w:id="0">
    <w:p w:rsidR="00502ABC" w:rsidRDefault="00502ABC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62" w:rsidRDefault="00EA611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F9911" wp14:editId="6B00902B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Connecteur droit 1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A7F398" id="Connecteur droit 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D220CC" wp14:editId="0FA7BB02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e 1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 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DC04B7" id="Groupe 10" o:spid="_x0000_s1026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">
              <v:shape id="Rectangle 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52960C" wp14:editId="30BDF918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e 4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e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62" w:rsidRDefault="00A73962" w:rsidP="00A73962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33" name="Ellipse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Ellipse 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Ellipse 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Ellipse 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Ellipse 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e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52960C" id="Groupe 44" o:spid="_x0000_s1026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e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<v:stroke opacity="6682f"/>
                <v:textbox>
                  <w:txbxContent>
                    <w:p w:rsidR="00A73962" w:rsidRDefault="00A73962" w:rsidP="00A73962">
                      <w:pPr>
                        <w:jc w:val="center"/>
                      </w:pPr>
                    </w:p>
                  </w:txbxContent>
                </v:textbox>
              </v:shape>
              <v:shape id="Ellipse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<v:stroke dashstyle="1 1" opacity="6682f"/>
              </v:shape>
              <v:shape id="Ellipse 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<v:stroke dashstyle="1 1" opacity="6682f"/>
              </v:shape>
              <v:shape id="Ellipse 11" o:spid="_x0000_s103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Ellipse 11" o:spid="_x0000_s103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<v:fill opacity="771f"/>
                <v:stroke dashstyle="1 1"/>
              </v:shape>
              <v:shape id="Ellipse 11" o:spid="_x0000_s103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e 11" o:spid="_x0000_s103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E7FBF"/>
    <w:multiLevelType w:val="hybridMultilevel"/>
    <w:tmpl w:val="3CC26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83"/>
    <w:rsid w:val="00000F12"/>
    <w:rsid w:val="0005265C"/>
    <w:rsid w:val="00064E34"/>
    <w:rsid w:val="00066146"/>
    <w:rsid w:val="00075740"/>
    <w:rsid w:val="000B1DC1"/>
    <w:rsid w:val="00150F68"/>
    <w:rsid w:val="00212234"/>
    <w:rsid w:val="002152E0"/>
    <w:rsid w:val="002345E8"/>
    <w:rsid w:val="00236E81"/>
    <w:rsid w:val="002514CE"/>
    <w:rsid w:val="003219F9"/>
    <w:rsid w:val="00360CE9"/>
    <w:rsid w:val="003F73A0"/>
    <w:rsid w:val="00446C9D"/>
    <w:rsid w:val="004B6B3F"/>
    <w:rsid w:val="00502ABC"/>
    <w:rsid w:val="005834D8"/>
    <w:rsid w:val="005C0F38"/>
    <w:rsid w:val="005C2210"/>
    <w:rsid w:val="0060005E"/>
    <w:rsid w:val="0061783A"/>
    <w:rsid w:val="0062123A"/>
    <w:rsid w:val="00621A41"/>
    <w:rsid w:val="00646E75"/>
    <w:rsid w:val="006678EB"/>
    <w:rsid w:val="006B2FA2"/>
    <w:rsid w:val="006F5536"/>
    <w:rsid w:val="007330E9"/>
    <w:rsid w:val="00785819"/>
    <w:rsid w:val="0081628C"/>
    <w:rsid w:val="008944C7"/>
    <w:rsid w:val="0091088D"/>
    <w:rsid w:val="00914A5F"/>
    <w:rsid w:val="00920113"/>
    <w:rsid w:val="00A126B4"/>
    <w:rsid w:val="00A33ADC"/>
    <w:rsid w:val="00A73962"/>
    <w:rsid w:val="00AA3E47"/>
    <w:rsid w:val="00AC29EE"/>
    <w:rsid w:val="00B65A30"/>
    <w:rsid w:val="00BA61AF"/>
    <w:rsid w:val="00C208AD"/>
    <w:rsid w:val="00C27E61"/>
    <w:rsid w:val="00CE5C94"/>
    <w:rsid w:val="00D375C1"/>
    <w:rsid w:val="00D56C9E"/>
    <w:rsid w:val="00D83C6D"/>
    <w:rsid w:val="00D90AFC"/>
    <w:rsid w:val="00DC748B"/>
    <w:rsid w:val="00E15164"/>
    <w:rsid w:val="00E36583"/>
    <w:rsid w:val="00E55D74"/>
    <w:rsid w:val="00EA6114"/>
    <w:rsid w:val="00EB2F7C"/>
    <w:rsid w:val="00EB788C"/>
    <w:rsid w:val="00F85F10"/>
    <w:rsid w:val="00F948CB"/>
    <w:rsid w:val="00F9520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s">
    <w:name w:val="Salutation"/>
    <w:basedOn w:val="Normal"/>
    <w:link w:val="SalutationsCar"/>
    <w:uiPriority w:val="4"/>
    <w:unhideWhenUsed/>
    <w:qFormat/>
    <w:rsid w:val="003F73A0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F73A0"/>
    <w:rPr>
      <w:b/>
      <w:bCs/>
    </w:rPr>
  </w:style>
  <w:style w:type="paragraph" w:customStyle="1" w:styleId="Coordonnes">
    <w:name w:val="Coordonnées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Siteweb">
    <w:name w:val="Site web"/>
    <w:basedOn w:val="Normal"/>
    <w:qFormat/>
    <w:rsid w:val="00F85F10"/>
    <w:pPr>
      <w:ind w:left="-2160"/>
    </w:pPr>
  </w:style>
  <w:style w:type="paragraph" w:customStyle="1" w:styleId="Nom">
    <w:name w:val="Nom"/>
    <w:basedOn w:val="Normal"/>
    <w:qFormat/>
    <w:rsid w:val="00F85F10"/>
    <w:rPr>
      <w:b/>
      <w:sz w:val="24"/>
      <w:szCs w:val="24"/>
    </w:rPr>
  </w:style>
  <w:style w:type="paragraph" w:styleId="Titre">
    <w:name w:val="Title"/>
    <w:basedOn w:val="Titre1"/>
    <w:next w:val="Normal"/>
    <w:link w:val="TitreCar"/>
    <w:uiPriority w:val="10"/>
    <w:qFormat/>
    <w:rsid w:val="006678EB"/>
    <w:rPr>
      <w:color w:val="0D5672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ansinterligne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34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paragraph" w:styleId="Paragraphedeliste">
    <w:name w:val="List Paragraph"/>
    <w:basedOn w:val="Normal"/>
    <w:uiPriority w:val="34"/>
    <w:semiHidden/>
    <w:rsid w:val="0000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.rocheron\AppData\Roaming\Microsoft\Templates\En-t&#234;te%20de%20lettre%20hexago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9F"/>
    <w:rsid w:val="00D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43197FFF06048B8B9D2E763B3281B2B">
    <w:name w:val="343197FFF06048B8B9D2E763B3281B2B"/>
  </w:style>
  <w:style w:type="paragraph" w:customStyle="1" w:styleId="78989FD0317444D3BE36512984976E17">
    <w:name w:val="78989FD0317444D3BE36512984976E17"/>
  </w:style>
  <w:style w:type="paragraph" w:customStyle="1" w:styleId="BCDA9C724116494491910EFA8F423B38">
    <w:name w:val="BCDA9C724116494491910EFA8F423B38"/>
  </w:style>
  <w:style w:type="paragraph" w:customStyle="1" w:styleId="EFCF260603024A91B18A5A73BF7EF148">
    <w:name w:val="EFCF260603024A91B18A5A73BF7EF148"/>
  </w:style>
  <w:style w:type="paragraph" w:customStyle="1" w:styleId="63B6E31C84724DABBA01A62833E269C4">
    <w:name w:val="63B6E31C84724DABBA01A62833E269C4"/>
  </w:style>
  <w:style w:type="paragraph" w:customStyle="1" w:styleId="176C7C6C2777459D96A6B581C6292502">
    <w:name w:val="176C7C6C2777459D96A6B581C6292502"/>
  </w:style>
  <w:style w:type="paragraph" w:customStyle="1" w:styleId="C2DF4D02BA51442DAA78BE90F41EE005">
    <w:name w:val="C2DF4D02BA51442DAA78BE90F41EE005"/>
  </w:style>
  <w:style w:type="paragraph" w:customStyle="1" w:styleId="FDCE3BC32EDA4F759555FD9F5BB889BD">
    <w:name w:val="FDCE3BC32EDA4F759555FD9F5BB889BD"/>
  </w:style>
  <w:style w:type="paragraph" w:customStyle="1" w:styleId="37DAEC65207D4BF5BE98BC1F4273FA90">
    <w:name w:val="37DAEC65207D4BF5BE98BC1F4273FA90"/>
  </w:style>
  <w:style w:type="paragraph" w:customStyle="1" w:styleId="1E336993375F440494FADD6071A5CFF8">
    <w:name w:val="1E336993375F440494FADD6071A5CFF8"/>
  </w:style>
  <w:style w:type="paragraph" w:customStyle="1" w:styleId="CCF1E0AE5E164193AE61C859DA74A2B9">
    <w:name w:val="CCF1E0AE5E164193AE61C859DA74A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En-tête de lettre hexagone</Template>
  <TotalTime>0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2020-10-09T08:48:00Z</dcterms:created>
  <dcterms:modified xsi:type="dcterms:W3CDTF">2020-10-09T09:31:00Z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